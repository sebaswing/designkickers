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tbl>
      <w:tblPr>
        <w:tblW w:w="5764" w:type="dxa"/>
        <w:tblInd w:w="2340" w:type="dxa"/>
        <w:tblBorders>
          <w:top w:val="single" w:sz="4" w:space="0" w:color="292929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64"/>
      </w:tblGrid>
      <w:tr w:rsidR="00E80A46" w:rsidTr="002850DC">
        <w:tc>
          <w:tcPr>
            <w:tcW w:w="5764" w:type="dxa"/>
            <w:tcBorders>
              <w:top w:val="single" w:sz="4" w:space="0" w:color="292929"/>
            </w:tcBorders>
          </w:tcPr>
          <w:p w:rsidR="00E80A46" w:rsidRDefault="00E80A46" w:rsidP="002850DC">
            <w:pPr>
              <w:pStyle w:val="normal0"/>
              <w:ind w:left="-540"/>
              <w:jc w:val="both"/>
            </w:pPr>
          </w:p>
        </w:tc>
      </w:tr>
    </w:tbl>
    <w:p w:rsidR="00E80A46" w:rsidRPr="00BD1D4B" w:rsidRDefault="00E80A46">
      <w:pPr>
        <w:pStyle w:val="normal0"/>
        <w:ind w:left="2340"/>
        <w:jc w:val="both"/>
        <w:rPr>
          <w:lang w:val="es-ES"/>
        </w:rPr>
      </w:pPr>
      <w:r w:rsidRPr="00BD1D4B">
        <w:rPr>
          <w:b/>
          <w:color w:val="5F5F5F"/>
          <w:sz w:val="30"/>
          <w:szCs w:val="30"/>
          <w:lang w:val="es-ES"/>
        </w:rPr>
        <w:t>Plan de Gestión de Proyecto</w:t>
      </w:r>
    </w:p>
    <w:p w:rsidR="00E80A46" w:rsidRPr="00BD1D4B" w:rsidRDefault="00E80A46">
      <w:pPr>
        <w:pStyle w:val="normal0"/>
        <w:ind w:left="2340"/>
        <w:jc w:val="both"/>
        <w:rPr>
          <w:lang w:val="es-ES"/>
        </w:rPr>
      </w:pPr>
      <w:r w:rsidRPr="00BD1D4B">
        <w:rPr>
          <w:b/>
          <w:color w:val="5F5F5F"/>
          <w:sz w:val="28"/>
          <w:szCs w:val="28"/>
          <w:lang w:val="es-ES"/>
        </w:rPr>
        <w:t>Anexo de Administración del Tratamiento de Riesgos</w:t>
      </w:r>
    </w:p>
    <w:p w:rsidR="00E80A46" w:rsidRPr="00BD1D4B" w:rsidRDefault="00E80A46">
      <w:pPr>
        <w:pStyle w:val="normal0"/>
        <w:ind w:left="2880"/>
        <w:jc w:val="both"/>
        <w:rPr>
          <w:lang w:val="es-ES"/>
        </w:rPr>
      </w:pPr>
    </w:p>
    <w:p w:rsidR="00E80A46" w:rsidRDefault="00E80A46">
      <w:pPr>
        <w:pStyle w:val="normal0"/>
        <w:ind w:left="2880"/>
        <w:jc w:val="both"/>
      </w:pPr>
      <w:r>
        <w:rPr>
          <w:b/>
          <w:color w:val="5F5F5F"/>
          <w:sz w:val="22"/>
          <w:szCs w:val="22"/>
        </w:rPr>
        <w:t>Proyecto:  CouchInn</w:t>
      </w:r>
    </w:p>
    <w:p w:rsidR="00E80A46" w:rsidRDefault="00E80A46">
      <w:pPr>
        <w:pStyle w:val="normal0"/>
        <w:ind w:left="3163" w:hanging="283"/>
        <w:jc w:val="both"/>
      </w:pPr>
      <w:r>
        <w:rPr>
          <w:color w:val="241A61"/>
          <w:sz w:val="22"/>
          <w:szCs w:val="22"/>
        </w:rPr>
        <w:t xml:space="preserve"> </w:t>
      </w:r>
    </w:p>
    <w:p w:rsidR="00E80A46" w:rsidRDefault="00E80A46">
      <w:pPr>
        <w:pStyle w:val="normal0"/>
        <w:ind w:left="2700"/>
        <w:jc w:val="both"/>
      </w:pPr>
    </w:p>
    <w:p w:rsidR="00E80A46" w:rsidRDefault="00E80A46">
      <w:pPr>
        <w:pStyle w:val="normal0"/>
        <w:ind w:left="2700"/>
        <w:jc w:val="both"/>
      </w:pPr>
    </w:p>
    <w:p w:rsidR="00E80A46" w:rsidRDefault="00E80A46">
      <w:pPr>
        <w:pStyle w:val="normal0"/>
        <w:ind w:left="2700"/>
        <w:jc w:val="both"/>
      </w:pPr>
    </w:p>
    <w:p w:rsidR="00E80A46" w:rsidRDefault="00E80A46">
      <w:pPr>
        <w:pStyle w:val="normal0"/>
        <w:ind w:left="2700"/>
        <w:jc w:val="both"/>
      </w:pPr>
    </w:p>
    <w:p w:rsidR="00E80A46" w:rsidRDefault="00E80A46">
      <w:pPr>
        <w:pStyle w:val="normal0"/>
        <w:ind w:left="2700"/>
        <w:jc w:val="both"/>
      </w:pPr>
    </w:p>
    <w:p w:rsidR="00E80A46" w:rsidRDefault="00E80A46">
      <w:pPr>
        <w:pStyle w:val="normal0"/>
        <w:jc w:val="both"/>
      </w:pPr>
    </w:p>
    <w:tbl>
      <w:tblPr>
        <w:tblW w:w="5944" w:type="dxa"/>
        <w:tblInd w:w="2630" w:type="dxa"/>
        <w:tblBorders>
          <w:top w:val="single" w:sz="4" w:space="0" w:color="292929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w:rsidR="00E80A46" w:rsidTr="002850DC">
        <w:tc>
          <w:tcPr>
            <w:tcW w:w="2125" w:type="dxa"/>
            <w:tcBorders>
              <w:top w:val="single" w:sz="4" w:space="0" w:color="292929"/>
            </w:tcBorders>
            <w:vAlign w:val="center"/>
          </w:tcPr>
          <w:p w:rsidR="00E80A46" w:rsidRDefault="00E80A46" w:rsidP="002850DC">
            <w:pPr>
              <w:pStyle w:val="normal0"/>
              <w:jc w:val="both"/>
            </w:pPr>
            <w:r>
              <w:br/>
            </w:r>
            <w:r w:rsidRPr="00595A1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02.png" o:spid="_x0000_i1027" type="#_x0000_t75" alt="logodesignKickers.png" style="width:94.5pt;height:112.5pt;visibility:visible">
                  <v:imagedata r:id="rId7" o:title=""/>
                </v:shape>
              </w:pict>
            </w:r>
          </w:p>
        </w:tc>
        <w:tc>
          <w:tcPr>
            <w:tcW w:w="825" w:type="dxa"/>
            <w:tcBorders>
              <w:top w:val="single" w:sz="4" w:space="0" w:color="292929"/>
            </w:tcBorders>
            <w:vAlign w:val="center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2994" w:type="dxa"/>
            <w:tcBorders>
              <w:top w:val="single" w:sz="4" w:space="0" w:color="292929"/>
            </w:tcBorders>
          </w:tcPr>
          <w:p w:rsidR="00E80A46" w:rsidRDefault="00E80A46" w:rsidP="002850DC">
            <w:pPr>
              <w:pStyle w:val="normal0"/>
              <w:jc w:val="both"/>
            </w:pPr>
          </w:p>
          <w:p w:rsidR="00E80A46" w:rsidRDefault="00E80A46" w:rsidP="002850DC">
            <w:pPr>
              <w:pStyle w:val="normal0"/>
              <w:jc w:val="both"/>
            </w:pPr>
          </w:p>
        </w:tc>
      </w:tr>
    </w:tbl>
    <w:p w:rsidR="00E80A46" w:rsidRPr="00BD1D4B" w:rsidRDefault="00E80A46" w:rsidP="00BD1D4B">
      <w:pPr>
        <w:pStyle w:val="normal0"/>
      </w:pPr>
      <w:bookmarkStart w:id="0" w:name="h.gjdgxs" w:colFirst="0" w:colLast="0"/>
      <w:bookmarkEnd w:id="0"/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Default="00E80A46">
      <w:pPr>
        <w:pStyle w:val="normal0"/>
        <w:jc w:val="both"/>
      </w:pPr>
      <w:bookmarkStart w:id="1" w:name="h.30j0zll" w:colFirst="0" w:colLast="0"/>
      <w:bookmarkEnd w:id="1"/>
      <w:r>
        <w:rPr>
          <w:sz w:val="16"/>
          <w:szCs w:val="16"/>
        </w:rPr>
        <w:t>.</w:t>
      </w:r>
    </w:p>
    <w:p w:rsidR="00E80A46" w:rsidRDefault="00E80A46">
      <w:pPr>
        <w:pStyle w:val="normal0"/>
      </w:pPr>
      <w:r>
        <w:br w:type="page"/>
      </w:r>
    </w:p>
    <w:p w:rsidR="00E80A46" w:rsidRDefault="00E80A46">
      <w:pPr>
        <w:pStyle w:val="normal0"/>
        <w:widowControl w:val="0"/>
        <w:spacing w:line="276" w:lineRule="auto"/>
      </w:pPr>
    </w:p>
    <w:p w:rsidR="00E80A46" w:rsidRDefault="00E80A46">
      <w:pPr>
        <w:pStyle w:val="normal0"/>
        <w:keepNext/>
        <w:spacing w:before="240" w:after="60"/>
        <w:jc w:val="both"/>
      </w:pPr>
      <w:r>
        <w:rPr>
          <w:b/>
          <w:sz w:val="32"/>
          <w:szCs w:val="32"/>
        </w:rPr>
        <w:t>Ficha del documento</w:t>
      </w: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tbl>
      <w:tblPr>
        <w:tblW w:w="8720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1046"/>
        <w:gridCol w:w="1066"/>
        <w:gridCol w:w="2274"/>
        <w:gridCol w:w="1876"/>
        <w:gridCol w:w="2458"/>
      </w:tblGrid>
      <w:tr w:rsidR="00E80A46" w:rsidTr="002850DC">
        <w:tc>
          <w:tcPr>
            <w:tcW w:w="1046" w:type="dxa"/>
            <w:shd w:val="clear" w:color="auto" w:fill="E6E6E6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b/>
              </w:rPr>
              <w:t>Verificado dep. calidad.</w:t>
            </w:r>
          </w:p>
        </w:tc>
      </w:tr>
      <w:tr w:rsidR="00E80A46" w:rsidTr="002850DC">
        <w:trPr>
          <w:trHeight w:val="1120"/>
        </w:trPr>
        <w:tc>
          <w:tcPr>
            <w:tcW w:w="1046" w:type="dxa"/>
            <w:vAlign w:val="center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1066" w:type="dxa"/>
            <w:vAlign w:val="center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2274" w:type="dxa"/>
            <w:vAlign w:val="center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1876" w:type="dxa"/>
            <w:vAlign w:val="center"/>
          </w:tcPr>
          <w:p w:rsidR="00E80A46" w:rsidRDefault="00E80A46" w:rsidP="002850DC">
            <w:pPr>
              <w:pStyle w:val="normal0"/>
              <w:jc w:val="center"/>
            </w:pPr>
          </w:p>
        </w:tc>
        <w:tc>
          <w:tcPr>
            <w:tcW w:w="2458" w:type="dxa"/>
            <w:vAlign w:val="center"/>
          </w:tcPr>
          <w:p w:rsidR="00E80A46" w:rsidRDefault="00E80A46" w:rsidP="002850DC">
            <w:pPr>
              <w:pStyle w:val="normal0"/>
              <w:jc w:val="both"/>
            </w:pPr>
          </w:p>
        </w:tc>
      </w:tr>
    </w:tbl>
    <w:p w:rsidR="00E80A46" w:rsidRDefault="00E80A46">
      <w:pPr>
        <w:pStyle w:val="normal0"/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Pr="00BD1D4B" w:rsidRDefault="00E80A46">
      <w:pPr>
        <w:pStyle w:val="normal0"/>
        <w:tabs>
          <w:tab w:val="center" w:pos="4252"/>
          <w:tab w:val="right" w:pos="8504"/>
        </w:tabs>
        <w:jc w:val="both"/>
        <w:rPr>
          <w:lang w:val="es-ES"/>
        </w:rPr>
      </w:pPr>
      <w:r w:rsidRPr="00BD1D4B">
        <w:rPr>
          <w:lang w:val="es-ES"/>
        </w:rPr>
        <w:t xml:space="preserve">Documento validado por las partes en fecha: </w:t>
      </w:r>
    </w:p>
    <w:p w:rsidR="00E80A46" w:rsidRPr="00BD1D4B" w:rsidRDefault="00E80A46">
      <w:pPr>
        <w:pStyle w:val="normal0"/>
        <w:tabs>
          <w:tab w:val="center" w:pos="4252"/>
          <w:tab w:val="right" w:pos="8504"/>
        </w:tabs>
        <w:jc w:val="both"/>
        <w:rPr>
          <w:lang w:val="es-ES"/>
        </w:rPr>
      </w:pPr>
    </w:p>
    <w:tbl>
      <w:tblPr>
        <w:tblW w:w="8644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322"/>
        <w:gridCol w:w="4322"/>
      </w:tblGrid>
      <w:tr w:rsidR="00E80A46" w:rsidTr="002850DC">
        <w:trPr>
          <w:jc w:val="center"/>
        </w:trPr>
        <w:tc>
          <w:tcPr>
            <w:tcW w:w="4322" w:type="dxa"/>
          </w:tcPr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  <w:r>
              <w:t>Por el cliente</w:t>
            </w:r>
          </w:p>
        </w:tc>
        <w:tc>
          <w:tcPr>
            <w:tcW w:w="4322" w:type="dxa"/>
          </w:tcPr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  <w:r>
              <w:t>Por la empresa suministradora</w:t>
            </w:r>
          </w:p>
        </w:tc>
      </w:tr>
      <w:tr w:rsidR="00E80A46" w:rsidTr="002850DC">
        <w:trPr>
          <w:jc w:val="center"/>
        </w:trPr>
        <w:tc>
          <w:tcPr>
            <w:tcW w:w="4322" w:type="dxa"/>
          </w:tcPr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</w:tc>
        <w:tc>
          <w:tcPr>
            <w:tcW w:w="4322" w:type="dxa"/>
          </w:tcPr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4322" w:type="dxa"/>
          </w:tcPr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  <w:r>
              <w:t xml:space="preserve">Fdo. Sr./ Sra </w:t>
            </w:r>
          </w:p>
        </w:tc>
        <w:tc>
          <w:tcPr>
            <w:tcW w:w="4322" w:type="dxa"/>
          </w:tcPr>
          <w:p w:rsidR="00E80A46" w:rsidRDefault="00E80A46" w:rsidP="002850DC">
            <w:pPr>
              <w:pStyle w:val="normal0"/>
              <w:tabs>
                <w:tab w:val="center" w:pos="4252"/>
                <w:tab w:val="right" w:pos="8504"/>
              </w:tabs>
              <w:jc w:val="both"/>
            </w:pPr>
            <w:r>
              <w:t xml:space="preserve">Fdo. Sr./Sra </w:t>
            </w:r>
          </w:p>
        </w:tc>
      </w:tr>
    </w:tbl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tabs>
          <w:tab w:val="center" w:pos="4252"/>
          <w:tab w:val="right" w:pos="8504"/>
        </w:tabs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  <w:jc w:val="both"/>
      </w:pPr>
    </w:p>
    <w:p w:rsidR="00E80A46" w:rsidRDefault="00E80A46">
      <w:pPr>
        <w:pStyle w:val="normal0"/>
      </w:pPr>
      <w:r>
        <w:br w:type="page"/>
      </w:r>
    </w:p>
    <w:p w:rsidR="00E80A46" w:rsidRDefault="00E80A46">
      <w:pPr>
        <w:pStyle w:val="normal0"/>
        <w:widowControl w:val="0"/>
        <w:spacing w:line="276" w:lineRule="auto"/>
      </w:pPr>
    </w:p>
    <w:p w:rsidR="00E80A46" w:rsidRDefault="00E80A46">
      <w:pPr>
        <w:pStyle w:val="normal0"/>
        <w:widowControl w:val="0"/>
        <w:spacing w:line="276" w:lineRule="auto"/>
      </w:pPr>
      <w:r>
        <w:rPr>
          <w:b/>
          <w:sz w:val="32"/>
          <w:szCs w:val="32"/>
        </w:rPr>
        <w:t>Contenido</w:t>
      </w:r>
    </w:p>
    <w:p w:rsidR="00E80A46" w:rsidRDefault="00E80A46">
      <w:pPr>
        <w:pStyle w:val="normal0"/>
        <w:keepNext/>
        <w:spacing w:before="240" w:after="60"/>
        <w:jc w:val="both"/>
      </w:pPr>
      <w:bookmarkStart w:id="2" w:name="h.1fob9te" w:colFirst="0" w:colLast="0"/>
      <w:bookmarkEnd w:id="2"/>
    </w:p>
    <w:p w:rsidR="00E80A46" w:rsidRDefault="00E80A46">
      <w:pPr>
        <w:pStyle w:val="normal0"/>
        <w:tabs>
          <w:tab w:val="right" w:pos="8494"/>
        </w:tabs>
        <w:spacing w:before="360"/>
      </w:pPr>
      <w:r>
        <w:rPr>
          <w:b/>
          <w:smallCaps/>
        </w:rPr>
        <w:t>FICHA DEL DOCUMENTO</w:t>
      </w:r>
      <w:r>
        <w:rPr>
          <w:b/>
          <w:smallCaps/>
        </w:rPr>
        <w:tab/>
      </w:r>
    </w:p>
    <w:p w:rsidR="00E80A46" w:rsidRDefault="00E80A46">
      <w:pPr>
        <w:pStyle w:val="normal0"/>
        <w:tabs>
          <w:tab w:val="right" w:pos="8494"/>
        </w:tabs>
        <w:spacing w:before="360"/>
      </w:pPr>
      <w:r>
        <w:rPr>
          <w:b/>
          <w:smallCaps/>
        </w:rPr>
        <w:t>CONTENIDO</w:t>
      </w:r>
      <w:r>
        <w:rPr>
          <w:b/>
          <w:smallCaps/>
        </w:rPr>
        <w:tab/>
      </w:r>
    </w:p>
    <w:p w:rsidR="00E80A46" w:rsidRPr="00BD1D4B" w:rsidRDefault="00E80A46">
      <w:pPr>
        <w:pStyle w:val="normal0"/>
        <w:tabs>
          <w:tab w:val="left" w:pos="351"/>
          <w:tab w:val="right" w:pos="8494"/>
        </w:tabs>
        <w:spacing w:before="360"/>
        <w:rPr>
          <w:lang w:val="es-ES"/>
        </w:rPr>
      </w:pPr>
      <w:r w:rsidRPr="00BD1D4B">
        <w:rPr>
          <w:b/>
          <w:smallCaps/>
          <w:lang w:val="es-ES"/>
        </w:rPr>
        <w:t>1</w:t>
      </w:r>
      <w:r w:rsidRPr="00BD1D4B">
        <w:rPr>
          <w:rFonts w:ascii="Cambria" w:hAnsi="Cambria" w:cs="Cambria"/>
          <w:sz w:val="24"/>
          <w:szCs w:val="24"/>
          <w:lang w:val="es-ES"/>
        </w:rPr>
        <w:tab/>
      </w:r>
      <w:r w:rsidRPr="00BD1D4B">
        <w:rPr>
          <w:b/>
          <w:smallCaps/>
          <w:lang w:val="es-ES"/>
        </w:rPr>
        <w:t>TABLA DE ADMINISTRACIÓN DE TRATAMIENTO DE RIESGOS</w:t>
      </w:r>
      <w:r w:rsidRPr="00BD1D4B">
        <w:rPr>
          <w:b/>
          <w:smallCaps/>
          <w:lang w:val="es-ES"/>
        </w:rPr>
        <w:tab/>
      </w:r>
    </w:p>
    <w:p w:rsidR="00E80A46" w:rsidRPr="00BD1D4B" w:rsidRDefault="00E80A46">
      <w:pPr>
        <w:pStyle w:val="normal0"/>
        <w:tabs>
          <w:tab w:val="left" w:pos="351"/>
          <w:tab w:val="right" w:pos="8494"/>
        </w:tabs>
        <w:spacing w:before="360"/>
        <w:rPr>
          <w:lang w:val="es-ES"/>
        </w:rPr>
      </w:pPr>
      <w:r w:rsidRPr="00BD1D4B">
        <w:rPr>
          <w:b/>
          <w:i/>
          <w:smallCaps/>
          <w:lang w:val="es-ES"/>
        </w:rPr>
        <w:t>2</w:t>
      </w:r>
      <w:r w:rsidRPr="00BD1D4B">
        <w:rPr>
          <w:rFonts w:ascii="Cambria" w:hAnsi="Cambria" w:cs="Cambria"/>
          <w:sz w:val="24"/>
          <w:szCs w:val="24"/>
          <w:lang w:val="es-ES"/>
        </w:rPr>
        <w:tab/>
      </w:r>
      <w:r w:rsidRPr="00BD1D4B">
        <w:rPr>
          <w:b/>
          <w:smallCaps/>
          <w:lang w:val="es-ES"/>
        </w:rPr>
        <w:t>PLAN DE ADMINISTRACIÓN DE RIESGOS</w:t>
      </w:r>
      <w:r w:rsidRPr="00BD1D4B">
        <w:rPr>
          <w:b/>
          <w:smallCaps/>
          <w:lang w:val="es-ES"/>
        </w:rPr>
        <w:tab/>
      </w:r>
    </w:p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  <w:bookmarkStart w:id="3" w:name="h.3znysh7" w:colFirst="0" w:colLast="0"/>
      <w:bookmarkEnd w:id="3"/>
    </w:p>
    <w:p w:rsidR="00E80A46" w:rsidRPr="00BD1D4B" w:rsidRDefault="00E80A46">
      <w:pPr>
        <w:pStyle w:val="normal0"/>
        <w:rPr>
          <w:lang w:val="es-ES"/>
        </w:rPr>
      </w:pPr>
      <w:r w:rsidRPr="00BD1D4B">
        <w:rPr>
          <w:lang w:val="es-ES"/>
        </w:rPr>
        <w:br w:type="page"/>
      </w:r>
    </w:p>
    <w:p w:rsidR="00E80A46" w:rsidRPr="00BD1D4B" w:rsidRDefault="00E80A46">
      <w:pPr>
        <w:pStyle w:val="normal0"/>
        <w:ind w:left="708"/>
        <w:jc w:val="both"/>
        <w:rPr>
          <w:lang w:val="es-ES"/>
        </w:rPr>
      </w:pPr>
      <w:bookmarkStart w:id="4" w:name="h.2et92p0" w:colFirst="0" w:colLast="0"/>
      <w:bookmarkEnd w:id="4"/>
    </w:p>
    <w:p w:rsidR="00E80A46" w:rsidRPr="00BD1D4B" w:rsidRDefault="00E80A46" w:rsidP="00BD1D4B">
      <w:pPr>
        <w:pStyle w:val="normal0"/>
        <w:keepNext/>
        <w:numPr>
          <w:ilvl w:val="0"/>
          <w:numId w:val="1"/>
        </w:numPr>
        <w:spacing w:before="240" w:after="60"/>
        <w:ind w:hanging="360"/>
        <w:jc w:val="both"/>
        <w:rPr>
          <w:lang w:val="es-ES"/>
        </w:rPr>
      </w:pPr>
      <w:bookmarkStart w:id="5" w:name="h.tyjcwt" w:colFirst="0" w:colLast="0"/>
      <w:bookmarkEnd w:id="5"/>
      <w:r w:rsidRPr="00BD1D4B">
        <w:rPr>
          <w:b/>
          <w:sz w:val="32"/>
          <w:szCs w:val="32"/>
          <w:lang w:val="es-ES"/>
        </w:rPr>
        <w:t>Tabla de Administración de Tratamiento de Riesgos</w:t>
      </w:r>
    </w:p>
    <w:p w:rsidR="00E80A46" w:rsidRPr="00BD1D4B" w:rsidRDefault="00E80A46">
      <w:pPr>
        <w:pStyle w:val="normal0"/>
        <w:ind w:left="708"/>
        <w:jc w:val="both"/>
        <w:rPr>
          <w:lang w:val="es-ES"/>
        </w:rPr>
      </w:pPr>
    </w:p>
    <w:p w:rsidR="00E80A46" w:rsidRPr="00BD1D4B" w:rsidRDefault="00E80A46">
      <w:pPr>
        <w:pStyle w:val="normal0"/>
        <w:ind w:left="708"/>
        <w:jc w:val="both"/>
        <w:rPr>
          <w:lang w:val="es-ES"/>
        </w:rPr>
      </w:pPr>
    </w:p>
    <w:tbl>
      <w:tblPr>
        <w:tblW w:w="9255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5"/>
        <w:gridCol w:w="1785"/>
        <w:gridCol w:w="1440"/>
        <w:gridCol w:w="1155"/>
        <w:gridCol w:w="1590"/>
        <w:gridCol w:w="1800"/>
      </w:tblGrid>
      <w:tr w:rsidR="00E80A46" w:rsidTr="002850DC">
        <w:tc>
          <w:tcPr>
            <w:tcW w:w="1485" w:type="dxa"/>
            <w:shd w:val="clear" w:color="auto" w:fill="EAEAEA"/>
          </w:tcPr>
          <w:p w:rsidR="00E80A46" w:rsidRDefault="00E80A46" w:rsidP="002850DC">
            <w:pPr>
              <w:pStyle w:val="normal0"/>
              <w:jc w:val="center"/>
            </w:pPr>
            <w:r w:rsidRPr="002850DC">
              <w:rPr>
                <w:b/>
              </w:rPr>
              <w:t>Id Riesgo</w:t>
            </w:r>
          </w:p>
        </w:tc>
        <w:tc>
          <w:tcPr>
            <w:tcW w:w="1785" w:type="dxa"/>
            <w:shd w:val="clear" w:color="auto" w:fill="EAEAEA"/>
          </w:tcPr>
          <w:p w:rsidR="00E80A46" w:rsidRDefault="00E80A46" w:rsidP="002850DC">
            <w:pPr>
              <w:pStyle w:val="normal0"/>
              <w:jc w:val="center"/>
            </w:pPr>
            <w:r w:rsidRPr="002850DC">
              <w:rPr>
                <w:b/>
              </w:rPr>
              <w:t>Nombre</w:t>
            </w:r>
          </w:p>
        </w:tc>
        <w:tc>
          <w:tcPr>
            <w:tcW w:w="1440" w:type="dxa"/>
            <w:shd w:val="clear" w:color="auto" w:fill="EAEAEA"/>
          </w:tcPr>
          <w:p w:rsidR="00E80A46" w:rsidRDefault="00E80A46" w:rsidP="002850DC">
            <w:pPr>
              <w:pStyle w:val="normal0"/>
              <w:jc w:val="center"/>
            </w:pPr>
            <w:r w:rsidRPr="002850DC">
              <w:rPr>
                <w:b/>
              </w:rPr>
              <w:t>Probabilidad</w:t>
            </w:r>
          </w:p>
        </w:tc>
        <w:tc>
          <w:tcPr>
            <w:tcW w:w="1155" w:type="dxa"/>
            <w:shd w:val="clear" w:color="auto" w:fill="EAEAEA"/>
          </w:tcPr>
          <w:p w:rsidR="00E80A46" w:rsidRDefault="00E80A46" w:rsidP="002850DC">
            <w:pPr>
              <w:pStyle w:val="normal0"/>
              <w:jc w:val="center"/>
            </w:pPr>
            <w:r w:rsidRPr="002850DC">
              <w:rPr>
                <w:b/>
              </w:rPr>
              <w:t>Impacto</w:t>
            </w:r>
          </w:p>
        </w:tc>
        <w:tc>
          <w:tcPr>
            <w:tcW w:w="1590" w:type="dxa"/>
            <w:shd w:val="clear" w:color="auto" w:fill="EAEAEA"/>
          </w:tcPr>
          <w:p w:rsidR="00E80A46" w:rsidRDefault="00E80A46" w:rsidP="002850DC">
            <w:pPr>
              <w:pStyle w:val="normal0"/>
              <w:jc w:val="center"/>
            </w:pPr>
            <w:r w:rsidRPr="002850DC">
              <w:rPr>
                <w:b/>
              </w:rPr>
              <w:t>Responsable</w:t>
            </w:r>
          </w:p>
        </w:tc>
        <w:tc>
          <w:tcPr>
            <w:tcW w:w="1800" w:type="dxa"/>
            <w:shd w:val="clear" w:color="auto" w:fill="EAEAEA"/>
          </w:tcPr>
          <w:p w:rsidR="00E80A46" w:rsidRDefault="00E80A46" w:rsidP="002850DC">
            <w:pPr>
              <w:pStyle w:val="normal0"/>
              <w:jc w:val="center"/>
            </w:pPr>
            <w:r w:rsidRPr="002850DC">
              <w:rPr>
                <w:b/>
              </w:rPr>
              <w:t>Estado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</w:p>
          <w:p w:rsidR="00E80A46" w:rsidRPr="00BD1D4B" w:rsidRDefault="00E80A46" w:rsidP="002850DC">
            <w:pPr>
              <w:pStyle w:val="normal0"/>
              <w:jc w:val="center"/>
              <w:rPr>
                <w:lang w:val="es-ES"/>
              </w:rPr>
            </w:pPr>
            <w:r w:rsidRPr="00BD1D4B">
              <w:rPr>
                <w:lang w:val="es-ES"/>
              </w:rPr>
              <w:t>Enfermedad</w:t>
            </w:r>
          </w:p>
          <w:p w:rsidR="00E80A46" w:rsidRPr="00BD1D4B" w:rsidRDefault="00E80A46" w:rsidP="002850DC">
            <w:pPr>
              <w:pStyle w:val="normal0"/>
              <w:jc w:val="center"/>
              <w:rPr>
                <w:lang w:val="es-ES"/>
              </w:rPr>
            </w:pPr>
            <w:r w:rsidRPr="00BD1D4B">
              <w:rPr>
                <w:lang w:val="es-ES"/>
              </w:rPr>
              <w:t>o lesión de un miembro del equipo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25 %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 xml:space="preserve">Maximiliano 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2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</w:p>
          <w:p w:rsidR="00E80A46" w:rsidRDefault="00E80A46">
            <w:pPr>
              <w:pStyle w:val="normal0"/>
            </w:pPr>
            <w:r>
              <w:t>Estimación</w:t>
            </w:r>
          </w:p>
          <w:p w:rsidR="00E80A46" w:rsidRDefault="00E80A46">
            <w:pPr>
              <w:pStyle w:val="normal0"/>
            </w:pPr>
            <w:r>
              <w:t>incorrecta de</w:t>
            </w:r>
          </w:p>
          <w:p w:rsidR="00E80A46" w:rsidRDefault="00E80A46">
            <w:pPr>
              <w:pStyle w:val="normal0"/>
            </w:pPr>
            <w:r>
              <w:t>costos</w:t>
            </w: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25 %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1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 w:rsidRPr="002850DC">
              <w:rPr>
                <w:color w:val="FF0000"/>
              </w:rPr>
              <w:t xml:space="preserve"> </w:t>
            </w: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3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Falta de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capacitación de los integrantes del grupo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 w:rsidRPr="00BD1D4B">
              <w:rPr>
                <w:lang w:val="es-ES"/>
              </w:rPr>
              <w:t xml:space="preserve"> </w:t>
            </w: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  <w:p w:rsidR="00E80A46" w:rsidRDefault="00E80A46">
            <w:pPr>
              <w:pStyle w:val="normal0"/>
            </w:pPr>
            <w:r>
              <w:t>Maximiliano</w:t>
            </w:r>
          </w:p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4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El sistema  no safisface al cliente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Maximiliano</w:t>
            </w:r>
          </w:p>
          <w:p w:rsidR="00E80A46" w:rsidRDefault="00E80A46">
            <w:pPr>
              <w:pStyle w:val="normal0"/>
            </w:pPr>
            <w:r>
              <w:t>Sebastián</w:t>
            </w:r>
          </w:p>
          <w:p w:rsidR="00E80A46" w:rsidRDefault="00E80A46">
            <w:pPr>
              <w:pStyle w:val="normal0"/>
            </w:pPr>
            <w:r>
              <w:t>Julian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  <w:p w:rsidR="00E80A46" w:rsidRDefault="00E80A46" w:rsidP="002850DC">
            <w:pPr>
              <w:pStyle w:val="normal0"/>
              <w:jc w:val="center"/>
            </w:pPr>
          </w:p>
          <w:p w:rsidR="00E80A46" w:rsidRDefault="00E80A46" w:rsidP="002850DC">
            <w:pPr>
              <w:pStyle w:val="normal0"/>
              <w:jc w:val="center"/>
            </w:pP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5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  <w:r>
              <w:t>Cancelación del proyecto</w:t>
            </w: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1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  <w:p w:rsidR="00E80A46" w:rsidRDefault="00E80A46">
            <w:pPr>
              <w:pStyle w:val="normal0"/>
            </w:pPr>
            <w:r>
              <w:t>Maximiliano</w:t>
            </w:r>
          </w:p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6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Problemas de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comunicación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entre los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miembros del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equipo en el desarrolo del proyecto.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50 %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  <w:p w:rsidR="00E80A46" w:rsidRDefault="00E80A46">
            <w:pPr>
              <w:pStyle w:val="normal0"/>
            </w:pPr>
            <w:r>
              <w:t>Maximiliano</w:t>
            </w:r>
          </w:p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7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Pérdidas de datos sin copia</w:t>
            </w:r>
            <w:r>
              <w:rPr>
                <w:lang w:val="es-ES"/>
              </w:rPr>
              <w:t xml:space="preserve"> </w:t>
            </w:r>
            <w:r w:rsidRPr="00BD1D4B">
              <w:rPr>
                <w:lang w:val="es-ES"/>
              </w:rPr>
              <w:t>de</w:t>
            </w:r>
            <w:r>
              <w:rPr>
                <w:lang w:val="es-ES"/>
              </w:rPr>
              <w:t xml:space="preserve"> </w:t>
            </w:r>
            <w:r w:rsidRPr="00BD1D4B">
              <w:rPr>
                <w:lang w:val="es-ES"/>
              </w:rPr>
              <w:t>Respaldo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Maximiliano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8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Estimación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incorrecta de los tiempos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 xml:space="preserve"> Julian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</w:p>
          <w:p w:rsidR="00E80A46" w:rsidRDefault="00E80A46" w:rsidP="002850DC">
            <w:pPr>
              <w:pStyle w:val="normal0"/>
              <w:jc w:val="center"/>
            </w:pPr>
            <w:r>
              <w:t>9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Integrante del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equipo abandona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el proyecto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</w:p>
          <w:p w:rsidR="00E80A46" w:rsidRDefault="00E80A46" w:rsidP="002850DC">
            <w:pPr>
              <w:pStyle w:val="normal0"/>
              <w:jc w:val="center"/>
            </w:pPr>
            <w:r>
              <w:t>10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  <w:r>
              <w:t>Comprensión</w:t>
            </w:r>
          </w:p>
          <w:p w:rsidR="00E80A46" w:rsidRDefault="00E80A46">
            <w:pPr>
              <w:pStyle w:val="normal0"/>
            </w:pPr>
            <w:r>
              <w:t>incorrecta de los requerimientos</w:t>
            </w: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  <w:p w:rsidR="00E80A46" w:rsidRDefault="00E80A46">
            <w:pPr>
              <w:pStyle w:val="normal0"/>
            </w:pPr>
            <w:r>
              <w:t>Maximiliano</w:t>
            </w:r>
          </w:p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11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Problemas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tecnicos con la base de datos.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12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Problemas en el ambiente de trabajo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3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13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  <w:r>
              <w:t>Corte de energia electrica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14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  <w:r>
              <w:t>Aumento de costo por inflación</w:t>
            </w: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3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 xml:space="preserve">15 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  <w:r>
              <w:t>Personal Insuficiente</w:t>
            </w:r>
          </w:p>
          <w:p w:rsidR="00E80A46" w:rsidRDefault="00E80A46">
            <w:pPr>
              <w:pStyle w:val="normal0"/>
            </w:pPr>
          </w:p>
          <w:p w:rsidR="00E80A46" w:rsidRDefault="00E80A46">
            <w:pPr>
              <w:pStyle w:val="normal0"/>
            </w:pP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16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  <w:r>
              <w:t>Falta de</w:t>
            </w:r>
          </w:p>
          <w:p w:rsidR="00E80A46" w:rsidRDefault="00E80A46">
            <w:pPr>
              <w:pStyle w:val="normal0"/>
            </w:pPr>
            <w:r>
              <w:t>documentacion</w:t>
            </w: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4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Maximiliano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17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Desperfectos en el hardware de</w:t>
            </w:r>
          </w:p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los equipos que utilizan los integrantes</w:t>
            </w:r>
          </w:p>
          <w:p w:rsidR="00E80A46" w:rsidRDefault="00E80A46">
            <w:pPr>
              <w:pStyle w:val="normal0"/>
            </w:pPr>
            <w:r>
              <w:t>del proyecto</w:t>
            </w: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  <w:p w:rsidR="00E80A46" w:rsidRDefault="00E80A46">
            <w:pPr>
              <w:pStyle w:val="normal0"/>
            </w:pPr>
            <w:r>
              <w:t>Maximiliano</w:t>
            </w:r>
          </w:p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18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  <w:r>
              <w:t xml:space="preserve">Cambios en los </w:t>
            </w:r>
          </w:p>
          <w:p w:rsidR="00E80A46" w:rsidRDefault="00E80A46">
            <w:pPr>
              <w:pStyle w:val="normal0"/>
            </w:pPr>
            <w:r>
              <w:t>requerimientos</w:t>
            </w:r>
          </w:p>
          <w:p w:rsidR="00E80A46" w:rsidRDefault="00E80A46">
            <w:pPr>
              <w:pStyle w:val="normal0"/>
            </w:pP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Sebastián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19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</w:p>
          <w:p w:rsidR="00E80A46" w:rsidRDefault="00E80A46">
            <w:pPr>
              <w:pStyle w:val="normal0"/>
            </w:pPr>
            <w:r>
              <w:t xml:space="preserve">Falta de tecnologia </w:t>
            </w:r>
          </w:p>
          <w:p w:rsidR="00E80A46" w:rsidRDefault="00E80A46">
            <w:pPr>
              <w:pStyle w:val="normal0"/>
            </w:pP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25%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3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Julian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 xml:space="preserve">20 </w:t>
            </w:r>
          </w:p>
        </w:tc>
        <w:tc>
          <w:tcPr>
            <w:tcW w:w="1785" w:type="dxa"/>
          </w:tcPr>
          <w:p w:rsidR="00E80A46" w:rsidRDefault="00E80A46">
            <w:pPr>
              <w:pStyle w:val="normal0"/>
            </w:pPr>
            <w:r>
              <w:t xml:space="preserve"> Seguridad web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1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Maximiliano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  <w:tr w:rsidR="00E80A46" w:rsidTr="002850DC">
        <w:tc>
          <w:tcPr>
            <w:tcW w:w="1485" w:type="dxa"/>
          </w:tcPr>
          <w:p w:rsidR="00E80A46" w:rsidRDefault="00E80A46" w:rsidP="002850DC">
            <w:pPr>
              <w:pStyle w:val="normal0"/>
              <w:jc w:val="center"/>
            </w:pPr>
            <w:r>
              <w:t>21</w:t>
            </w:r>
          </w:p>
        </w:tc>
        <w:tc>
          <w:tcPr>
            <w:tcW w:w="1785" w:type="dxa"/>
          </w:tcPr>
          <w:p w:rsidR="00E80A46" w:rsidRPr="00BD1D4B" w:rsidRDefault="00E80A46">
            <w:pPr>
              <w:pStyle w:val="normal0"/>
              <w:rPr>
                <w:lang w:val="es-ES"/>
              </w:rPr>
            </w:pPr>
            <w:r w:rsidRPr="00BD1D4B">
              <w:rPr>
                <w:lang w:val="es-ES"/>
              </w:rPr>
              <w:t>Falla en la seleccion de la tecnologia</w:t>
            </w:r>
          </w:p>
        </w:tc>
        <w:tc>
          <w:tcPr>
            <w:tcW w:w="1440" w:type="dxa"/>
          </w:tcPr>
          <w:p w:rsidR="00E80A46" w:rsidRDefault="00E80A46">
            <w:pPr>
              <w:pStyle w:val="normal0"/>
            </w:pPr>
            <w:r>
              <w:t>50%</w:t>
            </w:r>
          </w:p>
        </w:tc>
        <w:tc>
          <w:tcPr>
            <w:tcW w:w="1155" w:type="dxa"/>
          </w:tcPr>
          <w:p w:rsidR="00E80A46" w:rsidRDefault="00E80A46">
            <w:pPr>
              <w:pStyle w:val="normal0"/>
            </w:pPr>
            <w:r>
              <w:t>2</w:t>
            </w:r>
          </w:p>
        </w:tc>
        <w:tc>
          <w:tcPr>
            <w:tcW w:w="1590" w:type="dxa"/>
          </w:tcPr>
          <w:p w:rsidR="00E80A46" w:rsidRDefault="00E80A46">
            <w:pPr>
              <w:pStyle w:val="normal0"/>
            </w:pPr>
            <w:r>
              <w:t>Sebastian</w:t>
            </w:r>
          </w:p>
        </w:tc>
        <w:tc>
          <w:tcPr>
            <w:tcW w:w="1800" w:type="dxa"/>
          </w:tcPr>
          <w:p w:rsidR="00E80A46" w:rsidRDefault="00E80A46" w:rsidP="002850DC">
            <w:pPr>
              <w:pStyle w:val="normal0"/>
              <w:jc w:val="center"/>
            </w:pPr>
            <w:r>
              <w:t>Latente</w:t>
            </w:r>
          </w:p>
        </w:tc>
      </w:tr>
    </w:tbl>
    <w:p w:rsidR="00E80A46" w:rsidRDefault="00E80A46">
      <w:pPr>
        <w:pStyle w:val="normal0"/>
        <w:jc w:val="both"/>
      </w:pPr>
      <w:bookmarkStart w:id="6" w:name="h.3dy6vkm" w:colFirst="0" w:colLast="0"/>
      <w:bookmarkEnd w:id="6"/>
    </w:p>
    <w:p w:rsidR="00E80A46" w:rsidRDefault="00E80A46" w:rsidP="00BD1D4B">
      <w:pPr>
        <w:pStyle w:val="normal0"/>
        <w:keepNext/>
        <w:numPr>
          <w:ilvl w:val="0"/>
          <w:numId w:val="1"/>
        </w:numPr>
        <w:spacing w:before="240" w:after="60"/>
        <w:ind w:hanging="360"/>
        <w:jc w:val="both"/>
      </w:pPr>
      <w:r>
        <w:rPr>
          <w:b/>
          <w:sz w:val="32"/>
          <w:szCs w:val="32"/>
        </w:rPr>
        <w:t>Plan de administración de riesgos</w:t>
      </w:r>
    </w:p>
    <w:p w:rsidR="00E80A46" w:rsidRDefault="00E80A46">
      <w:pPr>
        <w:pStyle w:val="normal0"/>
        <w:ind w:left="708"/>
        <w:jc w:val="both"/>
      </w:pPr>
    </w:p>
    <w:tbl>
      <w:tblPr>
        <w:tblW w:w="852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10"/>
        <w:gridCol w:w="3435"/>
        <w:gridCol w:w="2775"/>
      </w:tblGrid>
      <w:tr w:rsidR="00E80A46" w:rsidTr="002850DC">
        <w:trPr>
          <w:jc w:val="center"/>
        </w:trPr>
        <w:tc>
          <w:tcPr>
            <w:tcW w:w="231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1</w:t>
            </w:r>
          </w:p>
        </w:tc>
        <w:tc>
          <w:tcPr>
            <w:tcW w:w="621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</w:t>
            </w:r>
            <w:r w:rsidRPr="00BD1D4B">
              <w:rPr>
                <w:lang w:val="es-ES"/>
              </w:rPr>
              <w:t>Enfermedad o lesión de un miembro del equipo.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 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2850DC">
        <w:trPr>
          <w:trHeight w:val="230"/>
          <w:jc w:val="center"/>
        </w:trPr>
        <w:tc>
          <w:tcPr>
            <w:tcW w:w="231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21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Un miembro del equipo,sufre una enfermedad/lesión que no le permite asistir al lugar de trabajo.</w:t>
            </w:r>
          </w:p>
        </w:tc>
      </w:tr>
      <w:tr w:rsidR="00E80A46" w:rsidTr="002850DC">
        <w:trPr>
          <w:jc w:val="center"/>
        </w:trPr>
        <w:tc>
          <w:tcPr>
            <w:tcW w:w="231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25%</w:t>
            </w:r>
          </w:p>
        </w:tc>
        <w:tc>
          <w:tcPr>
            <w:tcW w:w="621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31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21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745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Responsable:  </w:t>
            </w:r>
            <w:r w:rsidRPr="002850DC">
              <w:rPr>
                <w:rFonts w:ascii="Calibri" w:hAnsi="Calibri" w:cs="Calibri"/>
              </w:rPr>
              <w:t>Maximiliano</w:t>
            </w:r>
          </w:p>
        </w:tc>
        <w:tc>
          <w:tcPr>
            <w:tcW w:w="2775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Clase:Negocio  </w:t>
            </w:r>
          </w:p>
        </w:tc>
      </w:tr>
      <w:tr w:rsidR="00E80A46" w:rsidRPr="00BD1D4B" w:rsidTr="002850DC">
        <w:trPr>
          <w:trHeight w:val="840"/>
          <w:jc w:val="center"/>
        </w:trPr>
        <w:tc>
          <w:tcPr>
            <w:tcW w:w="852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lang w:val="es-ES"/>
              </w:rPr>
              <w:t>Realizando chequeos médicos cada ciertos periodos. Capacitar a los miembros del equipo en cuestiones de higiene y seguridad.</w:t>
            </w:r>
          </w:p>
        </w:tc>
      </w:tr>
      <w:tr w:rsidR="00E80A46" w:rsidRPr="00BD1D4B" w:rsidTr="002850DC">
        <w:trPr>
          <w:trHeight w:val="820"/>
          <w:jc w:val="center"/>
        </w:trPr>
        <w:tc>
          <w:tcPr>
            <w:tcW w:w="852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>Reacomodar las tareas entre el personal disponible hasta la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recuperación del miembro enfermo/lesionado. De ocurrir que la enfermedad/lesión sea de un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tiempo considerable, los miembros del equipo lo cubriran hasta su recuperacion .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</w:tr>
    </w:tbl>
    <w:p w:rsidR="00E80A46" w:rsidRPr="00BD1D4B" w:rsidRDefault="00E80A46" w:rsidP="00BD1D4B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2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 </w:t>
            </w:r>
            <w:r w:rsidRPr="00BD1D4B">
              <w:rPr>
                <w:rFonts w:ascii="Calibri" w:hAnsi="Calibri" w:cs="Calibri"/>
                <w:lang w:val="es-ES"/>
              </w:rPr>
              <w:t>Estimacion incorrecta de los costos</w:t>
            </w:r>
            <w:r w:rsidRPr="00BD1D4B">
              <w:rPr>
                <w:lang w:val="es-ES"/>
              </w:rPr>
              <w:t>.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BD1D4B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Descripción:</w:t>
            </w:r>
            <w:r w:rsidRPr="00BD1D4B">
              <w:rPr>
                <w:lang w:val="es-ES"/>
              </w:rPr>
              <w:t xml:space="preserve">  Se debe ante la mala estimacion de costos del proyecto, calculado por las tareas que requiere.</w:t>
            </w: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Probabilidad :  25%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1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Responsable: Sebastian  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 Proyecto</w:t>
            </w:r>
          </w:p>
        </w:tc>
      </w:tr>
      <w:tr w:rsidR="00E80A46" w:rsidRPr="00BD1D4B" w:rsidTr="002850DC">
        <w:trPr>
          <w:trHeight w:val="90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lang w:val="es-ES"/>
              </w:rPr>
              <w:t>Realizar una estimacion precisa de las tareas requeridas para realizar el proyecto, ademas teniendo en cuenta diferentes tipos de gastos o variables economicas, como la inflacion.</w:t>
            </w:r>
          </w:p>
        </w:tc>
      </w:tr>
      <w:tr w:rsidR="00E80A46" w:rsidRPr="00BD1D4B" w:rsidTr="002850DC">
        <w:trPr>
          <w:trHeight w:val="48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>Se negociara el costo del proyecto, y en caso de no acordar un nuevo monto, se utilizara dinero adicional.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ind w:left="708"/>
        <w:jc w:val="both"/>
        <w:rPr>
          <w:lang w:val="es-ES"/>
        </w:rPr>
      </w:pPr>
    </w:p>
    <w:tbl>
      <w:tblPr>
        <w:tblW w:w="8655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5"/>
        <w:gridCol w:w="3105"/>
        <w:gridCol w:w="3465"/>
      </w:tblGrid>
      <w:tr w:rsidR="00E80A46" w:rsidTr="002850DC">
        <w:trPr>
          <w:jc w:val="center"/>
        </w:trPr>
        <w:tc>
          <w:tcPr>
            <w:tcW w:w="2085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3</w:t>
            </w:r>
          </w:p>
        </w:tc>
        <w:tc>
          <w:tcPr>
            <w:tcW w:w="657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Nombre :</w:t>
            </w:r>
            <w:r w:rsidRPr="00BD1D4B">
              <w:rPr>
                <w:lang w:val="es-ES"/>
              </w:rPr>
              <w:t>Falta de capacitación de los integrantes del grupo.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2850DC">
        <w:trPr>
          <w:trHeight w:val="230"/>
          <w:jc w:val="center"/>
        </w:trPr>
        <w:tc>
          <w:tcPr>
            <w:tcW w:w="2085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57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Falta de experiencia del personal del proyecto en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lang w:val="es-ES"/>
              </w:rPr>
              <w:t>cuestiones relacionadas a lenguajes de programacion como html , css, javascript, php.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</w:tr>
      <w:tr w:rsidR="00E80A46" w:rsidTr="002850DC">
        <w:trPr>
          <w:jc w:val="center"/>
        </w:trPr>
        <w:tc>
          <w:tcPr>
            <w:tcW w:w="2085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50 %</w:t>
            </w:r>
          </w:p>
        </w:tc>
        <w:tc>
          <w:tcPr>
            <w:tcW w:w="657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5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57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9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Responsable: Julian,Maximiliano,Sebastian  </w:t>
            </w:r>
          </w:p>
        </w:tc>
        <w:tc>
          <w:tcPr>
            <w:tcW w:w="3465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Negocio</w:t>
            </w:r>
          </w:p>
        </w:tc>
      </w:tr>
      <w:tr w:rsidR="00E80A46" w:rsidRPr="00BD1D4B" w:rsidTr="002850DC">
        <w:trPr>
          <w:trHeight w:val="760"/>
          <w:jc w:val="center"/>
        </w:trPr>
        <w:tc>
          <w:tcPr>
            <w:tcW w:w="8655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lang w:val="es-ES"/>
              </w:rPr>
              <w:t>Capacitación del personal del equipo en los lenguajes de programacion ya nombrados  mediante cursos vía internet o capacitaciones presenciales.</w:t>
            </w:r>
          </w:p>
        </w:tc>
      </w:tr>
      <w:tr w:rsidR="00E80A46" w:rsidRPr="00BD1D4B" w:rsidTr="002850DC">
        <w:trPr>
          <w:trHeight w:val="540"/>
          <w:jc w:val="center"/>
        </w:trPr>
        <w:tc>
          <w:tcPr>
            <w:tcW w:w="8655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 xml:space="preserve"> Se oganizara las tareas entre el personal disponible , donde cada integrante 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 xml:space="preserve">desarrollara el lenguaje que mas sabe, explicando a otros integrantes como lo entendio. 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4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  </w:t>
            </w:r>
            <w:r w:rsidRPr="00BD1D4B">
              <w:rPr>
                <w:rFonts w:ascii="Calibri" w:hAnsi="Calibri" w:cs="Calibri"/>
                <w:lang w:val="es-ES"/>
              </w:rPr>
              <w:t xml:space="preserve"> El sistema  no satisface al cliente    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2850DC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Descripción : </w:t>
            </w:r>
            <w:r w:rsidRPr="00BD1D4B">
              <w:rPr>
                <w:rFonts w:ascii="Calibri" w:hAnsi="Calibri" w:cs="Calibri"/>
                <w:lang w:val="es-ES"/>
              </w:rPr>
              <w:t xml:space="preserve"> El cliente no esta satisfecho con el sistema entregado.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50%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trHeight w:val="100"/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Impacto:2    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Maximiliano , Sebastian , Julian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 Negocio</w:t>
            </w:r>
          </w:p>
        </w:tc>
      </w:tr>
      <w:tr w:rsidR="00E80A46" w:rsidRPr="00BD1D4B" w:rsidTr="002850DC">
        <w:trPr>
          <w:trHeight w:val="66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 </w:t>
            </w:r>
            <w:r w:rsidRPr="00BD1D4B">
              <w:rPr>
                <w:rFonts w:ascii="Calibri" w:hAnsi="Calibri" w:cs="Calibri"/>
                <w:lang w:val="es-ES"/>
              </w:rPr>
              <w:t xml:space="preserve"> Tratar de cordinar con el cliente para ver que todos los requirimientos obtenidos son los que el desea y que no se halla dejado nada de lado.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</w:tr>
      <w:tr w:rsidR="00E80A46" w:rsidRPr="00BD1D4B" w:rsidTr="002850DC">
        <w:trPr>
          <w:trHeight w:val="78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>Nosotros coordinaremos una reunion con el cliente para repasar los requerimientos que acepto anteriormente y el sistema  para mostrar que es ese sistema  que el habia solicitado.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RPr="00BD1D4B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5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 </w:t>
            </w:r>
            <w:r w:rsidRPr="00BD1D4B">
              <w:rPr>
                <w:rFonts w:ascii="Calibri" w:hAnsi="Calibri" w:cs="Calibri"/>
                <w:lang w:val="es-ES"/>
              </w:rPr>
              <w:t>Cancelación del proyecto</w:t>
            </w:r>
            <w:r>
              <w:rPr>
                <w:lang w:val="es-ES"/>
              </w:rPr>
              <w:t xml:space="preserve">.   </w:t>
            </w:r>
            <w:r w:rsidRPr="00BD1D4B">
              <w:rPr>
                <w:rFonts w:ascii="Calibri" w:hAnsi="Calibri" w:cs="Calibri"/>
                <w:b/>
                <w:lang w:val="es-ES"/>
              </w:rPr>
              <w:t xml:space="preserve"> Fecha : 18/05/16</w:t>
            </w:r>
          </w:p>
        </w:tc>
      </w:tr>
      <w:tr w:rsidR="00E80A46" w:rsidRPr="00BD1D4B" w:rsidTr="00BD1D4B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b/>
                <w:lang w:val="es-ES"/>
              </w:rPr>
              <w:t xml:space="preserve"> </w:t>
            </w:r>
            <w:r w:rsidRPr="00BD1D4B">
              <w:rPr>
                <w:rFonts w:ascii="Calibri" w:hAnsi="Calibri" w:cs="Calibri"/>
                <w:lang w:val="es-ES"/>
              </w:rPr>
              <w:t>Por diversos motivos  el equipo se ve imposibilitado para continuar con el proyecto.</w:t>
            </w:r>
          </w:p>
        </w:tc>
      </w:tr>
      <w:tr w:rsidR="00E80A46" w:rsidRPr="00AC08CE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Pr="00AC08CE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AC08CE">
              <w:rPr>
                <w:rFonts w:ascii="Calibri" w:hAnsi="Calibri" w:cs="Calibri"/>
                <w:b/>
                <w:lang w:val="es-ES"/>
              </w:rPr>
              <w:t xml:space="preserve">Probabilidad :  </w:t>
            </w:r>
            <w:r w:rsidRPr="00AC08CE">
              <w:rPr>
                <w:lang w:val="es-ES"/>
              </w:rPr>
              <w:t>25 %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Pr="00AC08CE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</w:tr>
      <w:tr w:rsidR="00E80A46" w:rsidTr="00AC08CE">
        <w:trPr>
          <w:trHeight w:val="50"/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AC08CE">
              <w:rPr>
                <w:rFonts w:ascii="Calibri" w:hAnsi="Calibri" w:cs="Calibri"/>
                <w:b/>
                <w:lang w:val="es-ES"/>
              </w:rPr>
              <w:t>Imp</w:t>
            </w:r>
            <w:r w:rsidRPr="002850DC">
              <w:rPr>
                <w:rFonts w:ascii="Calibri" w:hAnsi="Calibri" w:cs="Calibri"/>
                <w:b/>
              </w:rPr>
              <w:t xml:space="preserve">acto: 1   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   Maximiliano , Sebastian , Julian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Clase:  </w:t>
            </w:r>
            <w:r w:rsidRPr="002850DC">
              <w:rPr>
                <w:rFonts w:ascii="Calibri" w:hAnsi="Calibri" w:cs="Calibri"/>
              </w:rPr>
              <w:t>Proyecto</w:t>
            </w:r>
          </w:p>
        </w:tc>
      </w:tr>
      <w:tr w:rsidR="00E80A46" w:rsidRPr="00BD1D4B" w:rsidTr="00BD1D4B">
        <w:trPr>
          <w:trHeight w:val="239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BD1D4B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  <w:r>
              <w:rPr>
                <w:lang w:val="es-ES"/>
              </w:rPr>
              <w:t xml:space="preserve"> </w:t>
            </w:r>
            <w:r w:rsidRPr="00BD1D4B">
              <w:rPr>
                <w:rFonts w:ascii="Calibri" w:hAnsi="Calibri" w:cs="Calibri"/>
                <w:lang w:val="es-ES"/>
              </w:rPr>
              <w:t>no aplica.</w:t>
            </w:r>
          </w:p>
        </w:tc>
      </w:tr>
      <w:tr w:rsidR="00E80A46" w:rsidRPr="00BD1D4B" w:rsidTr="00AC08CE">
        <w:trPr>
          <w:trHeight w:val="5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 xml:space="preserve"> Se les pagara a los miembros del equipo por el trabajo  realizado. Y se le cobrrara al cliente solo lo realizado hasta el momento del proyecto.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6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Nombre :</w:t>
            </w:r>
            <w:r w:rsidRPr="00BD1D4B">
              <w:rPr>
                <w:rFonts w:ascii="Calibri" w:hAnsi="Calibri" w:cs="Calibri"/>
                <w:lang w:val="es-ES"/>
              </w:rPr>
              <w:t xml:space="preserve"> Problemas de comunicación entre los miembros del equipo de</w:t>
            </w:r>
          </w:p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</w:rPr>
              <w:t xml:space="preserve">desarrollo del proyecto.  </w:t>
            </w:r>
          </w:p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 Fecha : 18/05/16</w:t>
            </w:r>
          </w:p>
        </w:tc>
      </w:tr>
      <w:tr w:rsidR="00E80A46" w:rsidRPr="00BD1D4B" w:rsidTr="00AC08CE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Existe una mala comunicación entre el equipo de desarrollo la cual puede retrasar los avances del proyecto y esto perjudica al cliente.</w:t>
            </w: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Probabilidad : 50</w:t>
            </w:r>
            <w:r>
              <w:t xml:space="preserve"> 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Responsable:  Maximiliano , Sebastian , Julian  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Proyecto</w:t>
            </w:r>
          </w:p>
        </w:tc>
      </w:tr>
      <w:tr w:rsidR="00E80A46" w:rsidRPr="00BD1D4B" w:rsidTr="002850DC">
        <w:trPr>
          <w:trHeight w:val="78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lang w:val="es-ES"/>
              </w:rPr>
              <w:t>Organizarse por algún medio de comunicación en común para que todos los miembros del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lang w:val="es-ES"/>
              </w:rPr>
              <w:t>equipo estén al tanto de lo que van trabajando.</w:t>
            </w:r>
          </w:p>
        </w:tc>
      </w:tr>
      <w:tr w:rsidR="00E80A46" w:rsidRPr="00BD1D4B" w:rsidTr="002850DC">
        <w:trPr>
          <w:trHeight w:val="94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 </w:t>
            </w:r>
            <w:r w:rsidRPr="00BD1D4B">
              <w:rPr>
                <w:rFonts w:ascii="Calibri" w:hAnsi="Calibri" w:cs="Calibri"/>
                <w:lang w:val="es-ES"/>
              </w:rPr>
              <w:t xml:space="preserve"> Si el proyecto se retrasa en este caso lo mejor es utilizar alguna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metodología de desarrollo ágil y muy participativa para que el equipo pueda ponerse al día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con las peticiones del cliente, de lo contrario el cliente puede optar por contratar otra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empresa para que le hagan el trabajo.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  <w:r w:rsidRPr="00BD1D4B">
        <w:rPr>
          <w:i/>
          <w:color w:val="0000FF"/>
          <w:lang w:val="es-ES"/>
        </w:rPr>
        <w:tab/>
      </w:r>
    </w:p>
    <w:tbl>
      <w:tblPr>
        <w:tblW w:w="8355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5"/>
        <w:gridCol w:w="3105"/>
        <w:gridCol w:w="3165"/>
      </w:tblGrid>
      <w:tr w:rsidR="00E80A46" w:rsidTr="002850DC">
        <w:trPr>
          <w:jc w:val="center"/>
        </w:trPr>
        <w:tc>
          <w:tcPr>
            <w:tcW w:w="2085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7</w:t>
            </w:r>
          </w:p>
        </w:tc>
        <w:tc>
          <w:tcPr>
            <w:tcW w:w="627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</w:t>
            </w:r>
            <w:r w:rsidRPr="00BD1D4B">
              <w:rPr>
                <w:lang w:val="es-ES"/>
              </w:rPr>
              <w:t>Pérdidas de datos sin copia de respaldo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BD1D4B">
        <w:trPr>
          <w:trHeight w:val="230"/>
          <w:jc w:val="center"/>
        </w:trPr>
        <w:tc>
          <w:tcPr>
            <w:tcW w:w="2085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27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</w:t>
            </w:r>
            <w:r w:rsidRPr="00BD1D4B">
              <w:rPr>
                <w:rFonts w:ascii="Calibri" w:hAnsi="Calibri" w:cs="Calibri"/>
                <w:lang w:val="es-ES"/>
              </w:rPr>
              <w:t>Se perdera datos por diversas formas sin copia de respaldo de los mismos</w:t>
            </w:r>
            <w:r>
              <w:rPr>
                <w:rFonts w:ascii="Calibri" w:hAnsi="Calibri" w:cs="Calibri"/>
                <w:lang w:val="es-ES"/>
              </w:rPr>
              <w:t>.</w:t>
            </w:r>
          </w:p>
        </w:tc>
      </w:tr>
      <w:tr w:rsidR="00E80A46" w:rsidTr="002850DC">
        <w:trPr>
          <w:jc w:val="center"/>
        </w:trPr>
        <w:tc>
          <w:tcPr>
            <w:tcW w:w="2085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Probabilidad :  25</w:t>
            </w:r>
            <w:r>
              <w:t xml:space="preserve"> %</w:t>
            </w:r>
          </w:p>
        </w:tc>
        <w:tc>
          <w:tcPr>
            <w:tcW w:w="627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5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27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9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Maximiliano</w:t>
            </w:r>
          </w:p>
        </w:tc>
        <w:tc>
          <w:tcPr>
            <w:tcW w:w="3165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Proyecto</w:t>
            </w:r>
          </w:p>
        </w:tc>
      </w:tr>
      <w:tr w:rsidR="00E80A46" w:rsidRPr="00BD1D4B" w:rsidTr="002850DC">
        <w:trPr>
          <w:trHeight w:val="500"/>
          <w:jc w:val="center"/>
        </w:trPr>
        <w:tc>
          <w:tcPr>
            <w:tcW w:w="8355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</w:p>
          <w:p w:rsidR="00E80A46" w:rsidRPr="00BD1D4B" w:rsidRDefault="00E80A46" w:rsidP="002850DC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Se realizara varios backup  de los avances que se vallan realizando.</w:t>
            </w:r>
          </w:p>
        </w:tc>
      </w:tr>
      <w:tr w:rsidR="00E80A46" w:rsidRPr="00BD1D4B" w:rsidTr="002850DC">
        <w:trPr>
          <w:trHeight w:val="620"/>
          <w:jc w:val="center"/>
        </w:trPr>
        <w:tc>
          <w:tcPr>
            <w:tcW w:w="8355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 </w:t>
            </w:r>
            <w:r w:rsidRPr="00BD1D4B">
              <w:rPr>
                <w:rFonts w:ascii="Calibri" w:hAnsi="Calibri" w:cs="Calibri"/>
                <w:lang w:val="es-ES"/>
              </w:rPr>
              <w:t>Se  podra a recuperar los datos perdidos a la persona que lo perdio, sin pago alguno por ese tiempo extra que trabajo.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8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 </w:t>
            </w:r>
            <w:r w:rsidRPr="00BD1D4B">
              <w:rPr>
                <w:lang w:val="es-ES"/>
              </w:rPr>
              <w:t>Estimación incorrecta de los tiempos</w:t>
            </w:r>
            <w:r w:rsidRPr="00BD1D4B">
              <w:rPr>
                <w:rFonts w:ascii="Calibri" w:hAnsi="Calibri" w:cs="Calibri"/>
                <w:b/>
                <w:lang w:val="es-ES"/>
              </w:rPr>
              <w:t>.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2850DC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</w:t>
            </w:r>
            <w:r w:rsidRPr="00BD1D4B">
              <w:rPr>
                <w:rFonts w:ascii="Calibri" w:hAnsi="Calibri" w:cs="Calibri"/>
                <w:lang w:val="es-ES"/>
              </w:rPr>
              <w:t>Esto podria deberce a que los miembros del equipo sobestimaron el tiempo que requeria en completarse el sistema.</w:t>
            </w: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50 %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Responsable:  Julian  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 Proyecto</w:t>
            </w:r>
          </w:p>
        </w:tc>
      </w:tr>
      <w:tr w:rsidR="00E80A46" w:rsidRPr="00BD1D4B" w:rsidTr="00AC08CE">
        <w:trPr>
          <w:trHeight w:val="577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</w:p>
          <w:p w:rsidR="00E80A46" w:rsidRPr="00BD1D4B" w:rsidRDefault="00E80A46" w:rsidP="002850DC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Calcular un tiempo extra para cada una de las tareas en caso de que surja algun tipo de retraso.</w:t>
            </w:r>
          </w:p>
        </w:tc>
      </w:tr>
      <w:tr w:rsidR="00E80A46" w:rsidRPr="00BD1D4B" w:rsidTr="00AC08CE">
        <w:trPr>
          <w:trHeight w:val="529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Plan de Contingencia :</w:t>
            </w:r>
          </w:p>
          <w:p w:rsidR="00E80A46" w:rsidRPr="00BD1D4B" w:rsidRDefault="00E80A46" w:rsidP="002850DC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En caso de que esto pase se pedira una extension del tiempo de entrega del trabajo.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9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Nombre :</w:t>
            </w:r>
            <w:r w:rsidRPr="00BD1D4B">
              <w:rPr>
                <w:rFonts w:ascii="Calibri" w:hAnsi="Calibri" w:cs="Calibri"/>
                <w:lang w:val="es-ES"/>
              </w:rPr>
              <w:t xml:space="preserve"> Integrante del equipo abandona el proyecto 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2850DC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 </w:t>
            </w:r>
            <w:r w:rsidRPr="00BD1D4B">
              <w:rPr>
                <w:rFonts w:ascii="Calibri" w:hAnsi="Calibri" w:cs="Calibri"/>
                <w:lang w:val="es-ES"/>
              </w:rPr>
              <w:t>Miembro del equipo decide abandonar el proyecto.</w:t>
            </w:r>
          </w:p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50%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  Sebastian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 Negocio</w:t>
            </w:r>
          </w:p>
        </w:tc>
      </w:tr>
      <w:tr w:rsidR="00E80A46" w:rsidRPr="00BD1D4B" w:rsidTr="002850DC">
        <w:trPr>
          <w:trHeight w:val="56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</w:p>
          <w:p w:rsidR="00E80A46" w:rsidRPr="00BD1D4B" w:rsidRDefault="00E80A46" w:rsidP="002850DC">
            <w:pPr>
              <w:pStyle w:val="normal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lang w:val="es-ES"/>
              </w:rPr>
              <w:t>Fomentar el trabajo en el equipo, el compañerismo y que tengan un ambiente comodo de trabajo.</w:t>
            </w:r>
          </w:p>
        </w:tc>
      </w:tr>
      <w:tr w:rsidR="00E80A46" w:rsidRPr="00BD1D4B" w:rsidTr="002850DC">
        <w:trPr>
          <w:trHeight w:val="56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Plan de Contingencia :</w:t>
            </w:r>
            <w:r w:rsidRPr="00BD1D4B">
              <w:rPr>
                <w:rFonts w:ascii="Calibri" w:hAnsi="Calibri" w:cs="Calibri"/>
                <w:lang w:val="es-ES"/>
              </w:rPr>
              <w:t xml:space="preserve">  Se buscara nuevos miembros en reemplazo de el miembro que abandono el equipo.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10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</w:t>
            </w:r>
            <w:r w:rsidRPr="00BD1D4B">
              <w:rPr>
                <w:lang w:val="es-ES"/>
              </w:rPr>
              <w:t>Comprensión incorrecta de los requerimientos</w:t>
            </w:r>
            <w:r>
              <w:rPr>
                <w:lang w:val="es-ES"/>
              </w:rPr>
              <w:t>.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BD1D4B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en la etapa de elicitacion , se malinterpretan los requerimientos del cliente. </w:t>
            </w: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50 %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 Maximiliano , Sebastian , Julian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 proyecto</w:t>
            </w:r>
          </w:p>
        </w:tc>
      </w:tr>
      <w:tr w:rsidR="00E80A46" w:rsidRPr="00BD1D4B" w:rsidTr="002850DC">
        <w:trPr>
          <w:trHeight w:val="80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  <w:r w:rsidRPr="00BD1D4B">
              <w:rPr>
                <w:lang w:val="es-ES"/>
              </w:rPr>
              <w:t>realizar y revisar concientemente, cada uno de los requerimientos del sistema , a su vez tener interaccion con el cliente en esta etapa para confirmar dichos requisitos.</w:t>
            </w:r>
          </w:p>
        </w:tc>
      </w:tr>
      <w:tr w:rsidR="00E80A46" w:rsidRPr="00BD1D4B" w:rsidTr="00BD1D4B">
        <w:trPr>
          <w:trHeight w:val="502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>elicitar nuevamente dicho objetivo, y enfocar uno de los miembros en la correccion de dicho requerimiento.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trHeight w:val="400"/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11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</w:t>
            </w:r>
            <w:r w:rsidRPr="00BD1D4B">
              <w:rPr>
                <w:lang w:val="es-ES"/>
              </w:rPr>
              <w:t>Problemas tecnicos con la base de datos.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 18/15/16</w:t>
            </w:r>
          </w:p>
        </w:tc>
      </w:tr>
      <w:tr w:rsidR="00E80A46" w:rsidRPr="00BD1D4B" w:rsidTr="00AC08CE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errores de diseño que en el momento de poner en funcionamiento la base de datos se encuentre con una inconsistencia de datos.</w:t>
            </w: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25 %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Impacto: 2  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Julian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 Producto</w:t>
            </w:r>
          </w:p>
        </w:tc>
      </w:tr>
      <w:tr w:rsidR="00E80A46" w:rsidRPr="00BD1D4B" w:rsidTr="002850DC">
        <w:trPr>
          <w:trHeight w:val="84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  <w:r w:rsidRPr="00BD1D4B">
              <w:rPr>
                <w:lang w:val="es-ES"/>
              </w:rPr>
              <w:t>revisar y comprobar el uso correcto de la base de datos antes de la puesta en marcha y llevar un archivo de respaldo para proteger los datos dentro de la base de datos.</w:t>
            </w:r>
          </w:p>
        </w:tc>
      </w:tr>
      <w:tr w:rsidR="00E80A46" w:rsidRPr="00BD1D4B" w:rsidTr="00AC08CE">
        <w:trPr>
          <w:trHeight w:val="422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>Analizar el problema, y tomar medidas restableciendo el ultimo archivo de respaldo hecho de la base de datos.</w:t>
            </w: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</w:p>
        </w:tc>
      </w:tr>
    </w:tbl>
    <w:p w:rsidR="00E80A46" w:rsidRDefault="00E80A46" w:rsidP="00AC08CE">
      <w:pPr>
        <w:pStyle w:val="normal0"/>
        <w:jc w:val="both"/>
        <w:rPr>
          <w:lang w:val="es-ES"/>
        </w:rPr>
      </w:pPr>
    </w:p>
    <w:p w:rsidR="00E80A46" w:rsidRPr="00BD1D4B" w:rsidRDefault="00E80A46" w:rsidP="00AC08CE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12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</w:t>
            </w:r>
            <w:r w:rsidRPr="00BD1D4B">
              <w:rPr>
                <w:lang w:val="es-ES"/>
              </w:rPr>
              <w:t>Problemas en el ambiente de trabajo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  </w:t>
            </w:r>
            <w:r w:rsidRPr="002850DC">
              <w:rPr>
                <w:rFonts w:ascii="Calibri" w:hAnsi="Calibri" w:cs="Calibri"/>
                <w:b/>
              </w:rPr>
              <w:t>Fecha : 18/05/16</w:t>
            </w:r>
          </w:p>
        </w:tc>
      </w:tr>
      <w:tr w:rsidR="00E80A46" w:rsidRPr="00BD1D4B" w:rsidTr="00AC08CE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 el area de trabajo no se encuentra en condiciones aceptables para realizar las tareas programadas del proyecto.</w:t>
            </w: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25 %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3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Sebastian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 Negocio</w:t>
            </w:r>
          </w:p>
        </w:tc>
      </w:tr>
      <w:tr w:rsidR="00E80A46" w:rsidRPr="00BD1D4B" w:rsidTr="00AC08CE">
        <w:trPr>
          <w:trHeight w:val="445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  <w:r w:rsidRPr="00BD1D4B">
              <w:rPr>
                <w:lang w:val="es-ES"/>
              </w:rPr>
              <w:t>preparar el area de trabajo para la comodidad del equipo.</w:t>
            </w:r>
          </w:p>
        </w:tc>
      </w:tr>
      <w:tr w:rsidR="00E80A46" w:rsidRPr="00BD1D4B" w:rsidTr="002850DC">
        <w:trPr>
          <w:trHeight w:val="54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>Buscar una nueva area de trabajo o que cada miembro trabaje desde su casa, conectados a internet.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ind w:left="708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13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</w:t>
            </w:r>
            <w:r w:rsidRPr="00BD1D4B">
              <w:rPr>
                <w:lang w:val="es-ES"/>
              </w:rPr>
              <w:t>Corte de energia electrica.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</w:t>
            </w:r>
            <w:r>
              <w:rPr>
                <w:rFonts w:ascii="Calibri" w:hAnsi="Calibri" w:cs="Calibri"/>
                <w:b/>
              </w:rPr>
              <w:t xml:space="preserve"> 18/05/16</w:t>
            </w:r>
          </w:p>
        </w:tc>
      </w:tr>
      <w:tr w:rsidR="00E80A46" w:rsidRPr="00BD1D4B" w:rsidTr="00AC08CE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Se produce cuando el area de trabajo se corta la energia electrica.</w:t>
            </w: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25 %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Sebsastian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 Proyecto</w:t>
            </w:r>
          </w:p>
        </w:tc>
      </w:tr>
      <w:tr w:rsidR="00E80A46" w:rsidRPr="00BD1D4B" w:rsidTr="00AC08CE">
        <w:trPr>
          <w:trHeight w:val="688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  <w:r w:rsidRPr="00BD1D4B">
              <w:rPr>
                <w:lang w:val="es-ES"/>
              </w:rPr>
              <w:t>Cada miembro posee una notebook con bateria funciona, y un UPS(estabilizador con bateria de reserva integrada) como respaldo energetico.</w:t>
            </w:r>
          </w:p>
        </w:tc>
      </w:tr>
      <w:tr w:rsidR="00E80A46" w:rsidRPr="00BD1D4B" w:rsidTr="002850DC">
        <w:trPr>
          <w:trHeight w:val="54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>Mientras que no haya energia se cesara el trabajo durante el periodo de corte de energia electrica.</w:t>
            </w:r>
          </w:p>
        </w:tc>
      </w:tr>
    </w:tbl>
    <w:p w:rsidR="00E80A46" w:rsidRPr="00BD1D4B" w:rsidRDefault="00E80A46" w:rsidP="00AC08CE">
      <w:pPr>
        <w:pStyle w:val="normal0"/>
        <w:jc w:val="both"/>
        <w:rPr>
          <w:lang w:val="es-ES"/>
        </w:rPr>
      </w:pPr>
    </w:p>
    <w:p w:rsidR="00E80A46" w:rsidRPr="00BD1D4B" w:rsidRDefault="00E80A46">
      <w:pPr>
        <w:pStyle w:val="normal0"/>
        <w:ind w:left="708"/>
        <w:jc w:val="both"/>
        <w:rPr>
          <w:lang w:val="es-ES"/>
        </w:rPr>
      </w:pPr>
    </w:p>
    <w:tbl>
      <w:tblPr>
        <w:tblW w:w="8500" w:type="dxa"/>
        <w:jc w:val="center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80"/>
        <w:gridCol w:w="3100"/>
        <w:gridCol w:w="3320"/>
      </w:tblGrid>
      <w:tr w:rsidR="00E80A46" w:rsidTr="002850DC">
        <w:trPr>
          <w:jc w:val="center"/>
        </w:trPr>
        <w:tc>
          <w:tcPr>
            <w:tcW w:w="2080" w:type="dxa"/>
            <w:vMerge w:val="restart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Id Riesgo   14</w:t>
            </w:r>
          </w:p>
        </w:tc>
        <w:tc>
          <w:tcPr>
            <w:tcW w:w="6420" w:type="dxa"/>
            <w:gridSpan w:val="2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Nombre : </w:t>
            </w:r>
            <w:r w:rsidRPr="00BD1D4B">
              <w:rPr>
                <w:lang w:val="es-ES"/>
              </w:rPr>
              <w:t>Aumento de costo por inflación.</w:t>
            </w:r>
          </w:p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 </w:t>
            </w:r>
            <w:r w:rsidRPr="002850DC">
              <w:rPr>
                <w:rFonts w:ascii="Calibri" w:hAnsi="Calibri" w:cs="Calibri"/>
                <w:b/>
              </w:rPr>
              <w:t>Fecha :</w:t>
            </w:r>
            <w:r>
              <w:rPr>
                <w:rFonts w:ascii="Calibri" w:hAnsi="Calibri" w:cs="Calibri"/>
                <w:b/>
              </w:rPr>
              <w:t xml:space="preserve"> 18/05/16</w:t>
            </w:r>
          </w:p>
        </w:tc>
      </w:tr>
      <w:tr w:rsidR="00E80A46" w:rsidRPr="00BD1D4B" w:rsidTr="00AC08CE">
        <w:trPr>
          <w:trHeight w:val="230"/>
          <w:jc w:val="center"/>
        </w:trPr>
        <w:tc>
          <w:tcPr>
            <w:tcW w:w="2080" w:type="dxa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  <w:tc>
          <w:tcPr>
            <w:tcW w:w="6420" w:type="dxa"/>
            <w:gridSpan w:val="2"/>
            <w:vMerge w:val="restart"/>
            <w:shd w:val="clear" w:color="auto" w:fill="EAEAEA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>Descripción :</w:t>
            </w:r>
            <w:r w:rsidRPr="00BD1D4B">
              <w:rPr>
                <w:lang w:val="es-ES"/>
              </w:rPr>
              <w:t xml:space="preserve"> Por problemas en la economia, los gastos se ven afectados en el proyecto, haciendo insuficiente el monto acordado</w:t>
            </w: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 xml:space="preserve">Probabilidad :  </w:t>
            </w:r>
            <w:r>
              <w:t>50 %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208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Impacto:   2</w:t>
            </w:r>
          </w:p>
        </w:tc>
        <w:tc>
          <w:tcPr>
            <w:tcW w:w="6420" w:type="dxa"/>
            <w:gridSpan w:val="2"/>
            <w:vMerge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</w:p>
        </w:tc>
      </w:tr>
      <w:tr w:rsidR="00E80A46" w:rsidTr="002850DC">
        <w:trPr>
          <w:jc w:val="center"/>
        </w:trPr>
        <w:tc>
          <w:tcPr>
            <w:tcW w:w="5180" w:type="dxa"/>
            <w:gridSpan w:val="2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Responsable:  Julian</w:t>
            </w:r>
          </w:p>
        </w:tc>
        <w:tc>
          <w:tcPr>
            <w:tcW w:w="3320" w:type="dxa"/>
            <w:shd w:val="clear" w:color="auto" w:fill="EAEAEA"/>
          </w:tcPr>
          <w:p w:rsidR="00E80A46" w:rsidRDefault="00E80A46" w:rsidP="002850DC">
            <w:pPr>
              <w:pStyle w:val="normal0"/>
              <w:jc w:val="both"/>
            </w:pPr>
            <w:r w:rsidRPr="002850DC">
              <w:rPr>
                <w:rFonts w:ascii="Calibri" w:hAnsi="Calibri" w:cs="Calibri"/>
                <w:b/>
              </w:rPr>
              <w:t>Clase:  Negocio</w:t>
            </w:r>
          </w:p>
        </w:tc>
      </w:tr>
      <w:tr w:rsidR="00E80A46" w:rsidTr="002850DC">
        <w:trPr>
          <w:trHeight w:val="900"/>
          <w:jc w:val="center"/>
        </w:trPr>
        <w:tc>
          <w:tcPr>
            <w:tcW w:w="8500" w:type="dxa"/>
            <w:gridSpan w:val="3"/>
          </w:tcPr>
          <w:p w:rsidR="00E80A46" w:rsidRDefault="00E80A46" w:rsidP="002850DC">
            <w:pPr>
              <w:pStyle w:val="normal0"/>
              <w:jc w:val="both"/>
            </w:pPr>
            <w:r w:rsidRPr="00BD1D4B">
              <w:rPr>
                <w:b/>
                <w:lang w:val="es-ES"/>
              </w:rPr>
              <w:t xml:space="preserve">Estrategia de Mitigación (Anulación/Minimización): </w:t>
            </w:r>
            <w:r w:rsidRPr="00BD1D4B">
              <w:rPr>
                <w:lang w:val="es-ES"/>
              </w:rPr>
              <w:t xml:space="preserve">En el caso de estar en una economia inestable, se prevee que si el proyecto dura más de un semestre, deberia haber una inflacion economica. </w:t>
            </w:r>
            <w:r>
              <w:t>Por lo tanto se calculara en el presupuesto final.</w:t>
            </w:r>
            <w:r w:rsidRPr="002850DC">
              <w:rPr>
                <w:b/>
              </w:rPr>
              <w:t xml:space="preserve"> </w:t>
            </w:r>
          </w:p>
        </w:tc>
      </w:tr>
      <w:tr w:rsidR="00E80A46" w:rsidRPr="00BD1D4B" w:rsidTr="002850DC">
        <w:trPr>
          <w:trHeight w:val="900"/>
          <w:jc w:val="center"/>
        </w:trPr>
        <w:tc>
          <w:tcPr>
            <w:tcW w:w="8500" w:type="dxa"/>
            <w:gridSpan w:val="3"/>
          </w:tcPr>
          <w:p w:rsidR="00E80A46" w:rsidRPr="00BD1D4B" w:rsidRDefault="00E80A46" w:rsidP="002850DC">
            <w:pPr>
              <w:pStyle w:val="normal0"/>
              <w:jc w:val="both"/>
              <w:rPr>
                <w:lang w:val="es-ES"/>
              </w:rPr>
            </w:pPr>
            <w:r w:rsidRPr="00BD1D4B">
              <w:rPr>
                <w:rFonts w:ascii="Calibri" w:hAnsi="Calibri" w:cs="Calibri"/>
                <w:b/>
                <w:lang w:val="es-ES"/>
              </w:rPr>
              <w:t xml:space="preserve">Plan de Contingencia : </w:t>
            </w:r>
            <w:r w:rsidRPr="00BD1D4B">
              <w:rPr>
                <w:rFonts w:ascii="Calibri" w:hAnsi="Calibri" w:cs="Calibri"/>
                <w:lang w:val="es-ES"/>
              </w:rPr>
              <w:t>Se replanteara la situacion economica con el cliente, y se pedira la correccion de un nuevo presupuesto. En caso de no ser posible, se modificara el proyecto para que sea acorde al precio areglado.</w:t>
            </w:r>
          </w:p>
        </w:tc>
      </w:tr>
    </w:tbl>
    <w:p w:rsidR="00E80A46" w:rsidRPr="00BD1D4B" w:rsidRDefault="00E80A46">
      <w:pPr>
        <w:pStyle w:val="normal0"/>
        <w:jc w:val="both"/>
        <w:rPr>
          <w:lang w:val="es-ES"/>
        </w:rPr>
      </w:pPr>
    </w:p>
    <w:sectPr w:rsidR="00E80A46" w:rsidRPr="00BD1D4B" w:rsidSect="006613E6"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720" w:footer="720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A46" w:rsidRDefault="00E80A46" w:rsidP="006613E6">
      <w:r>
        <w:separator/>
      </w:r>
    </w:p>
  </w:endnote>
  <w:endnote w:type="continuationSeparator" w:id="1">
    <w:p w:rsidR="00E80A46" w:rsidRDefault="00E80A46" w:rsidP="00661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46" w:rsidRDefault="00E80A46">
    <w:pPr>
      <w:pStyle w:val="normal0"/>
      <w:widowControl w:val="0"/>
      <w:spacing w:line="276" w:lineRule="auto"/>
    </w:pPr>
  </w:p>
  <w:tbl>
    <w:tblPr>
      <w:tblW w:w="8644" w:type="dxa"/>
      <w:tblInd w:w="-70" w:type="dxa"/>
      <w:tblBorders>
        <w:top w:val="single" w:sz="4" w:space="0" w:color="292929"/>
      </w:tblBorders>
      <w:tblLayout w:type="fixed"/>
      <w:tblCellMar>
        <w:left w:w="70" w:type="dxa"/>
        <w:right w:w="70" w:type="dxa"/>
      </w:tblCellMar>
      <w:tblLook w:val="0000"/>
    </w:tblPr>
    <w:tblGrid>
      <w:gridCol w:w="1807"/>
      <w:gridCol w:w="160"/>
      <w:gridCol w:w="6537"/>
    </w:tblGrid>
    <w:tr w:rsidR="00E80A46" w:rsidRPr="00BD1D4B" w:rsidTr="002850DC">
      <w:trPr>
        <w:trHeight w:val="1680"/>
      </w:trPr>
      <w:tc>
        <w:tcPr>
          <w:tcW w:w="1947" w:type="dxa"/>
          <w:tcBorders>
            <w:top w:val="single" w:sz="4" w:space="0" w:color="292929"/>
          </w:tcBorders>
          <w:tcMar>
            <w:top w:w="68" w:type="dxa"/>
            <w:bottom w:w="68" w:type="dxa"/>
          </w:tcMar>
        </w:tcPr>
        <w:p w:rsidR="00E80A46" w:rsidRDefault="00E80A46" w:rsidP="002850DC">
          <w:pPr>
            <w:pStyle w:val="normal0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160" w:type="dxa"/>
          <w:tcBorders>
            <w:top w:val="single" w:sz="4" w:space="0" w:color="292929"/>
          </w:tcBorders>
          <w:tcMar>
            <w:top w:w="68" w:type="dxa"/>
            <w:bottom w:w="68" w:type="dxa"/>
          </w:tcMar>
          <w:vAlign w:val="center"/>
        </w:tcPr>
        <w:p w:rsidR="00E80A46" w:rsidRDefault="00E80A46" w:rsidP="002850DC">
          <w:pPr>
            <w:pStyle w:val="normal0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6537" w:type="dxa"/>
          <w:tcBorders>
            <w:top w:val="single" w:sz="4" w:space="0" w:color="292929"/>
          </w:tcBorders>
          <w:tcMar>
            <w:top w:w="68" w:type="dxa"/>
            <w:bottom w:w="68" w:type="dxa"/>
          </w:tcMar>
          <w:vAlign w:val="center"/>
        </w:tcPr>
        <w:p w:rsidR="00E80A46" w:rsidRPr="00BD1D4B" w:rsidRDefault="00E80A46" w:rsidP="002850DC">
          <w:pPr>
            <w:pStyle w:val="normal0"/>
            <w:jc w:val="right"/>
            <w:rPr>
              <w:lang w:val="es-ES"/>
            </w:rPr>
          </w:pPr>
          <w:r w:rsidRPr="00BD1D4B">
            <w:rPr>
              <w:b/>
              <w:color w:val="5F5F5F"/>
              <w:lang w:val="es-ES"/>
            </w:rPr>
            <w:t>Anexo de Administración del Tratamiento de Riesgos</w:t>
          </w:r>
        </w:p>
        <w:p w:rsidR="00E80A46" w:rsidRPr="00BD1D4B" w:rsidRDefault="00E80A46" w:rsidP="002850DC">
          <w:pPr>
            <w:pStyle w:val="normal0"/>
            <w:tabs>
              <w:tab w:val="center" w:pos="4252"/>
              <w:tab w:val="right" w:pos="8504"/>
            </w:tabs>
            <w:spacing w:after="708"/>
            <w:jc w:val="right"/>
            <w:rPr>
              <w:lang w:val="es-ES"/>
            </w:rPr>
          </w:pPr>
        </w:p>
      </w:tc>
    </w:tr>
  </w:tbl>
  <w:p w:rsidR="00E80A46" w:rsidRPr="00BD1D4B" w:rsidRDefault="00E80A46">
    <w:pPr>
      <w:pStyle w:val="normal0"/>
      <w:tabs>
        <w:tab w:val="center" w:pos="4252"/>
        <w:tab w:val="right" w:pos="8504"/>
      </w:tabs>
      <w:spacing w:after="708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A46" w:rsidRDefault="00E80A46" w:rsidP="006613E6">
      <w:r>
        <w:separator/>
      </w:r>
    </w:p>
  </w:footnote>
  <w:footnote w:type="continuationSeparator" w:id="1">
    <w:p w:rsidR="00E80A46" w:rsidRDefault="00E80A46" w:rsidP="00661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46" w:rsidRDefault="00E80A46">
    <w:pPr>
      <w:pStyle w:val="normal0"/>
      <w:widowControl w:val="0"/>
      <w:spacing w:line="276" w:lineRule="auto"/>
    </w:pPr>
  </w:p>
  <w:tbl>
    <w:tblPr>
      <w:tblW w:w="8641" w:type="dxa"/>
      <w:tblInd w:w="-70" w:type="dxa"/>
      <w:tblBorders>
        <w:bottom w:val="single" w:sz="4" w:space="0" w:color="292929"/>
      </w:tblBorders>
      <w:tblLayout w:type="fixed"/>
      <w:tblCellMar>
        <w:left w:w="70" w:type="dxa"/>
        <w:right w:w="70" w:type="dxa"/>
      </w:tblCellMar>
      <w:tblLook w:val="0000"/>
    </w:tblPr>
    <w:tblGrid>
      <w:gridCol w:w="2199"/>
      <w:gridCol w:w="5106"/>
      <w:gridCol w:w="1336"/>
    </w:tblGrid>
    <w:tr w:rsidR="00E80A46" w:rsidTr="002850DC">
      <w:tc>
        <w:tcPr>
          <w:tcW w:w="2199" w:type="dxa"/>
          <w:tcBorders>
            <w:bottom w:val="single" w:sz="4" w:space="0" w:color="292929"/>
          </w:tcBorders>
          <w:tcMar>
            <w:top w:w="68" w:type="dxa"/>
            <w:bottom w:w="68" w:type="dxa"/>
          </w:tcMar>
        </w:tcPr>
        <w:p w:rsidR="00E80A46" w:rsidRDefault="00E80A46" w:rsidP="002850DC">
          <w:pPr>
            <w:pStyle w:val="normal0"/>
            <w:ind w:right="-1089"/>
            <w:jc w:val="center"/>
          </w:pPr>
          <w:r w:rsidRPr="00595A1F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1.png" o:spid="_x0000_i1026" type="#_x0000_t75" alt="logodesignKickers.png" style="width:87.75pt;height:87pt;visibility:visible">
                <v:imagedata r:id="rId1" o:title="" cropbottom="7450f" cropleft="-9175f" cropright="5566f"/>
              </v:shape>
            </w:pict>
          </w:r>
        </w:p>
      </w:tc>
      <w:tc>
        <w:tcPr>
          <w:tcW w:w="5106" w:type="dxa"/>
          <w:tcBorders>
            <w:bottom w:val="single" w:sz="4" w:space="0" w:color="292929"/>
          </w:tcBorders>
          <w:tcMar>
            <w:top w:w="68" w:type="dxa"/>
            <w:bottom w:w="68" w:type="dxa"/>
          </w:tcMar>
          <w:vAlign w:val="center"/>
        </w:tcPr>
        <w:p w:rsidR="00E80A46" w:rsidRPr="00BD1D4B" w:rsidRDefault="00E80A46" w:rsidP="002850DC">
          <w:pPr>
            <w:pStyle w:val="normal0"/>
            <w:tabs>
              <w:tab w:val="center" w:pos="4252"/>
              <w:tab w:val="right" w:pos="8504"/>
            </w:tabs>
            <w:spacing w:before="708"/>
            <w:jc w:val="center"/>
            <w:rPr>
              <w:lang w:val="es-ES"/>
            </w:rPr>
          </w:pPr>
          <w:r w:rsidRPr="00BD1D4B">
            <w:rPr>
              <w:b/>
              <w:color w:val="241A61"/>
              <w:lang w:val="es-ES"/>
            </w:rPr>
            <w:t>Modelo de ingeniería</w:t>
          </w:r>
        </w:p>
        <w:p w:rsidR="00E80A46" w:rsidRPr="00BD1D4B" w:rsidRDefault="00E80A46" w:rsidP="002850DC">
          <w:pPr>
            <w:pStyle w:val="normal0"/>
            <w:tabs>
              <w:tab w:val="center" w:pos="4252"/>
              <w:tab w:val="right" w:pos="8504"/>
            </w:tabs>
            <w:jc w:val="center"/>
            <w:rPr>
              <w:lang w:val="es-ES"/>
            </w:rPr>
          </w:pPr>
          <w:r w:rsidRPr="00BD1D4B">
            <w:rPr>
              <w:b/>
              <w:color w:val="241A61"/>
              <w:lang w:val="es-ES"/>
            </w:rPr>
            <w:t>[Nombre documento]</w:t>
          </w:r>
        </w:p>
      </w:tc>
      <w:tc>
        <w:tcPr>
          <w:tcW w:w="1336" w:type="dxa"/>
          <w:tcBorders>
            <w:bottom w:val="single" w:sz="4" w:space="0" w:color="292929"/>
          </w:tcBorders>
          <w:tcMar>
            <w:top w:w="68" w:type="dxa"/>
            <w:bottom w:w="68" w:type="dxa"/>
          </w:tcMar>
          <w:vAlign w:val="center"/>
        </w:tcPr>
        <w:p w:rsidR="00E80A46" w:rsidRDefault="00E80A46" w:rsidP="002850DC">
          <w:pPr>
            <w:pStyle w:val="normal0"/>
            <w:tabs>
              <w:tab w:val="center" w:pos="4252"/>
              <w:tab w:val="right" w:pos="8504"/>
            </w:tabs>
            <w:spacing w:before="708"/>
            <w:jc w:val="right"/>
          </w:pPr>
          <w:r w:rsidRPr="002850DC">
            <w:rPr>
              <w:color w:val="241A61"/>
            </w:rPr>
            <w:t>0.3</w:t>
          </w:r>
        </w:p>
        <w:p w:rsidR="00E80A46" w:rsidRDefault="00E80A46" w:rsidP="002850DC">
          <w:pPr>
            <w:pStyle w:val="normal0"/>
            <w:tabs>
              <w:tab w:val="center" w:pos="4252"/>
              <w:tab w:val="right" w:pos="8504"/>
            </w:tabs>
            <w:spacing w:after="708"/>
            <w:jc w:val="right"/>
          </w:pPr>
          <w:r w:rsidRPr="002850DC">
            <w:rPr>
              <w:color w:val="241A61"/>
            </w:rPr>
            <w:t xml:space="preserve">Pág. </w:t>
          </w:r>
          <w:fldSimple w:instr="PAGE">
            <w:r>
              <w:rPr>
                <w:noProof/>
              </w:rPr>
              <w:t>12</w:t>
            </w:r>
          </w:fldSimple>
        </w:p>
      </w:tc>
    </w:tr>
  </w:tbl>
  <w:p w:rsidR="00E80A46" w:rsidRDefault="00E80A46">
    <w:pPr>
      <w:pStyle w:val="normal0"/>
      <w:tabs>
        <w:tab w:val="center" w:pos="4252"/>
        <w:tab w:val="right" w:pos="8504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A46" w:rsidRDefault="00E80A46">
    <w:pPr>
      <w:pStyle w:val="normal0"/>
      <w:tabs>
        <w:tab w:val="center" w:pos="4252"/>
        <w:tab w:val="right" w:pos="8504"/>
      </w:tabs>
      <w:spacing w:before="70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26B65"/>
    <w:multiLevelType w:val="multilevel"/>
    <w:tmpl w:val="FFFFFFFF"/>
    <w:lvl w:ilvl="0">
      <w:start w:val="1"/>
      <w:numFmt w:val="decimal"/>
      <w:lvlText w:val="%1"/>
      <w:lvlJc w:val="left"/>
      <w:pPr>
        <w:ind w:left="360"/>
      </w:pPr>
      <w:rPr>
        <w:rFonts w:cs="Times New Roman"/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rFonts w:cs="Times New Roman"/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rFonts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rFonts w:cs="Times New Roman"/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rFonts w:cs="Times New Roman"/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rFonts w:cs="Times New Roman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rFonts w:cs="Times New Roman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rFonts w:cs="Times New Roman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rFonts w:cs="Times New Roman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13E6"/>
    <w:rsid w:val="002850DC"/>
    <w:rsid w:val="00595A1F"/>
    <w:rsid w:val="006613E6"/>
    <w:rsid w:val="00AC08CE"/>
    <w:rsid w:val="00BD1D4B"/>
    <w:rsid w:val="00E2022B"/>
    <w:rsid w:val="00E8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20"/>
      <w:szCs w:val="2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6613E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6613E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6613E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6613E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6613E6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6613E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95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95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95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95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95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95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6613E6"/>
    <w:rPr>
      <w:color w:val="000000"/>
      <w:sz w:val="20"/>
      <w:szCs w:val="20"/>
    </w:rPr>
  </w:style>
  <w:style w:type="paragraph" w:styleId="Title">
    <w:name w:val="Title"/>
    <w:basedOn w:val="normal0"/>
    <w:next w:val="normal0"/>
    <w:link w:val="TitleChar"/>
    <w:uiPriority w:val="99"/>
    <w:qFormat/>
    <w:rsid w:val="006613E6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66995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6613E6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66995"/>
    <w:rPr>
      <w:rFonts w:asciiTheme="majorHAnsi" w:eastAsiaTheme="majorEastAsia" w:hAnsiTheme="majorHAnsi" w:cstheme="majorBidi"/>
      <w:color w:val="000000"/>
      <w:sz w:val="24"/>
      <w:szCs w:val="24"/>
    </w:rPr>
  </w:style>
  <w:style w:type="table" w:customStyle="1" w:styleId="Estilo">
    <w:name w:val="Estilo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Estilo20">
    <w:name w:val="Estilo20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Estilo19">
    <w:name w:val="Estilo19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8">
    <w:name w:val="Estilo18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7">
    <w:name w:val="Estilo17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6">
    <w:name w:val="Estilo16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5">
    <w:name w:val="Estilo15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4">
    <w:name w:val="Estilo14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3">
    <w:name w:val="Estilo13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2">
    <w:name w:val="Estilo12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1">
    <w:name w:val="Estilo11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0">
    <w:name w:val="Estilo10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9">
    <w:name w:val="Estilo9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8">
    <w:name w:val="Estilo8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7">
    <w:name w:val="Estilo7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6">
    <w:name w:val="Estilo6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Estilo1">
    <w:name w:val="Estilo1"/>
    <w:uiPriority w:val="99"/>
    <w:rsid w:val="006613E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12</Pages>
  <Words>1700</Words>
  <Characters>9353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 de Windows</cp:lastModifiedBy>
  <cp:revision>2</cp:revision>
  <dcterms:created xsi:type="dcterms:W3CDTF">2016-05-14T20:56:00Z</dcterms:created>
  <dcterms:modified xsi:type="dcterms:W3CDTF">2016-05-14T21:21:00Z</dcterms:modified>
</cp:coreProperties>
</file>